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CAE4" w14:textId="77777777" w:rsidR="00715308" w:rsidRPr="00391243" w:rsidRDefault="00715308" w:rsidP="00A56821">
      <w:pPr>
        <w:pStyle w:val="Title"/>
        <w:spacing w:after="0"/>
      </w:pPr>
      <w:r w:rsidRPr="00391243">
        <w:t>Esteban Felipe</w:t>
      </w:r>
    </w:p>
    <w:p w14:paraId="29BA76A1" w14:textId="77777777" w:rsidR="00715308" w:rsidRPr="00391243" w:rsidRDefault="00715308" w:rsidP="00A56821">
      <w:pPr>
        <w:spacing w:after="240"/>
        <w:rPr>
          <w:rStyle w:val="SubtleEmphasis"/>
          <w:i w:val="0"/>
          <w:iCs w:val="0"/>
          <w:sz w:val="16"/>
        </w:rPr>
      </w:pPr>
      <w:r w:rsidRPr="00391243">
        <w:rPr>
          <w:rStyle w:val="SubtleEmphasis"/>
          <w:i w:val="0"/>
          <w:iCs w:val="0"/>
          <w:sz w:val="16"/>
        </w:rPr>
        <w:t>(904) 516 0350 | esteban.felipe@gmail.com| linkedin.com/in/</w:t>
      </w:r>
      <w:proofErr w:type="spellStart"/>
      <w:r w:rsidRPr="00391243">
        <w:rPr>
          <w:rStyle w:val="SubtleEmphasis"/>
          <w:i w:val="0"/>
          <w:iCs w:val="0"/>
          <w:sz w:val="16"/>
        </w:rPr>
        <w:t>estebanf</w:t>
      </w:r>
      <w:proofErr w:type="spellEnd"/>
    </w:p>
    <w:p w14:paraId="7165C43E" w14:textId="77777777" w:rsidR="0080557D" w:rsidRPr="0080557D" w:rsidRDefault="0080557D" w:rsidP="00A56821">
      <w:r w:rsidRPr="0080557D">
        <w:t>Dear Hiring Manager,</w:t>
      </w:r>
    </w:p>
    <w:p w14:paraId="682682D8" w14:textId="77777777" w:rsidR="0080557D" w:rsidRPr="0080557D" w:rsidRDefault="0080557D" w:rsidP="00A56821"/>
    <w:p w14:paraId="708AFD8B" w14:textId="259B99DA" w:rsidR="00193131" w:rsidRPr="00A56821" w:rsidRDefault="00D922BB" w:rsidP="00A56821">
      <w:r w:rsidRPr="00A56821">
        <w:t>{{content}}</w:t>
      </w:r>
    </w:p>
    <w:p w14:paraId="1F2DB4A2" w14:textId="77777777" w:rsidR="007C5BCC" w:rsidRPr="0080557D" w:rsidRDefault="007C5BCC" w:rsidP="00A56821"/>
    <w:p w14:paraId="37777D59" w14:textId="77777777" w:rsidR="00193131" w:rsidRPr="0080557D" w:rsidRDefault="00193131" w:rsidP="00A56821">
      <w:r w:rsidRPr="0080557D">
        <w:t>Kind regards,</w:t>
      </w:r>
    </w:p>
    <w:p w14:paraId="7E1098A5" w14:textId="77777777" w:rsidR="00D0349A" w:rsidRPr="0080557D" w:rsidRDefault="00193131" w:rsidP="00A56821">
      <w:r w:rsidRPr="0080557D">
        <w:t>Esteban Felipe</w:t>
      </w:r>
    </w:p>
    <w:sectPr w:rsidR="00D0349A" w:rsidRPr="0080557D" w:rsidSect="00652EAB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Ligh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BB"/>
    <w:rsid w:val="00035F0D"/>
    <w:rsid w:val="00092D37"/>
    <w:rsid w:val="000C4A8C"/>
    <w:rsid w:val="000F4AED"/>
    <w:rsid w:val="0011386C"/>
    <w:rsid w:val="001520C6"/>
    <w:rsid w:val="00193131"/>
    <w:rsid w:val="00196196"/>
    <w:rsid w:val="001A0B7B"/>
    <w:rsid w:val="001A73B7"/>
    <w:rsid w:val="001D0E5A"/>
    <w:rsid w:val="00283D51"/>
    <w:rsid w:val="002A4DF5"/>
    <w:rsid w:val="002B1653"/>
    <w:rsid w:val="003104FF"/>
    <w:rsid w:val="003623E9"/>
    <w:rsid w:val="003644CC"/>
    <w:rsid w:val="00391243"/>
    <w:rsid w:val="003B5D4B"/>
    <w:rsid w:val="00510DE0"/>
    <w:rsid w:val="00562EBE"/>
    <w:rsid w:val="005A243C"/>
    <w:rsid w:val="005B0C61"/>
    <w:rsid w:val="005C0DAE"/>
    <w:rsid w:val="00606DFB"/>
    <w:rsid w:val="00613BB8"/>
    <w:rsid w:val="00614670"/>
    <w:rsid w:val="00652EAB"/>
    <w:rsid w:val="00654F30"/>
    <w:rsid w:val="00695405"/>
    <w:rsid w:val="00695A6C"/>
    <w:rsid w:val="006C7EF2"/>
    <w:rsid w:val="006D71D5"/>
    <w:rsid w:val="00703D30"/>
    <w:rsid w:val="00710C44"/>
    <w:rsid w:val="00715308"/>
    <w:rsid w:val="00743DAD"/>
    <w:rsid w:val="007714F3"/>
    <w:rsid w:val="007732E2"/>
    <w:rsid w:val="007C5BCC"/>
    <w:rsid w:val="007E05A9"/>
    <w:rsid w:val="0080557D"/>
    <w:rsid w:val="00856F7F"/>
    <w:rsid w:val="008B3B66"/>
    <w:rsid w:val="008D7AB0"/>
    <w:rsid w:val="0091132A"/>
    <w:rsid w:val="00921954"/>
    <w:rsid w:val="00924999"/>
    <w:rsid w:val="00931110"/>
    <w:rsid w:val="009521BF"/>
    <w:rsid w:val="00953D41"/>
    <w:rsid w:val="00971C45"/>
    <w:rsid w:val="00A05697"/>
    <w:rsid w:val="00A514AC"/>
    <w:rsid w:val="00A56821"/>
    <w:rsid w:val="00AB53E5"/>
    <w:rsid w:val="00AF4F17"/>
    <w:rsid w:val="00B04F65"/>
    <w:rsid w:val="00B1338B"/>
    <w:rsid w:val="00B245AC"/>
    <w:rsid w:val="00B816FF"/>
    <w:rsid w:val="00BB73A2"/>
    <w:rsid w:val="00C22140"/>
    <w:rsid w:val="00D0349A"/>
    <w:rsid w:val="00D0416D"/>
    <w:rsid w:val="00D14EAC"/>
    <w:rsid w:val="00D25738"/>
    <w:rsid w:val="00D9143C"/>
    <w:rsid w:val="00D922BB"/>
    <w:rsid w:val="00E11A69"/>
    <w:rsid w:val="00E11E39"/>
    <w:rsid w:val="00F010F8"/>
    <w:rsid w:val="00F3657A"/>
    <w:rsid w:val="00F73322"/>
    <w:rsid w:val="00F87622"/>
    <w:rsid w:val="00FB5862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B47E8"/>
  <w15:chartTrackingRefBased/>
  <w15:docId w15:val="{A4AF35D8-5217-6542-94B0-645325F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821"/>
    <w:pPr>
      <w:spacing w:after="0" w:line="300" w:lineRule="auto"/>
    </w:pPr>
    <w:rPr>
      <w:rFonts w:ascii="Inter Light" w:hAnsi="Inter Light"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F7F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7153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tebanf/Library/Group%20Containers/UBF8T346G9.Office/User%20Content.localized/Templates.localized/Cover-Nov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Cover-Nov2024.dotx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Esteban Felipe</cp:lastModifiedBy>
  <cp:revision>2</cp:revision>
  <cp:lastPrinted>2024-11-21T08:23:00Z</cp:lastPrinted>
  <dcterms:created xsi:type="dcterms:W3CDTF">2025-01-09T19:06:00Z</dcterms:created>
  <dcterms:modified xsi:type="dcterms:W3CDTF">2025-01-14T09:27:00Z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ed10346f-5ae8-416c-84ed-db7f873d59ee</vt:lpwstr>
  </property>
</Properties>
</file>