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B4E6E" w14:textId="77777777" w:rsidR="004838D9" w:rsidRPr="00D77FED" w:rsidRDefault="004838D9" w:rsidP="00BB3F49">
      <w:pPr>
        <w:pStyle w:val="Title"/>
      </w:pPr>
      <w:r w:rsidRPr="00D77FED">
        <w:t>Esteban Felipe</w:t>
      </w:r>
    </w:p>
    <w:p w14:paraId="07DCAA61" w14:textId="77777777" w:rsidR="00943D7D" w:rsidRPr="00BB3F49" w:rsidRDefault="00943D7D" w:rsidP="00BB3F49">
      <w:pPr>
        <w:pStyle w:val="Subtitle"/>
      </w:pPr>
      <w:r w:rsidRPr="00BB3F49">
        <w:t>SENIOR B2B PRODUCT LEADER | VISION, STRATEGY &amp; EXECUTION</w:t>
      </w:r>
    </w:p>
    <w:p w14:paraId="37810B9A" w14:textId="77777777" w:rsidR="004838D9" w:rsidRPr="00BB3F49" w:rsidRDefault="004838D9" w:rsidP="00BB3F49">
      <w:pPr>
        <w:pStyle w:val="Subtitle"/>
        <w:spacing w:after="240"/>
        <w:rPr>
          <w:rStyle w:val="SubtleEmphasis"/>
          <w:b w:val="0"/>
          <w:bCs w:val="0"/>
        </w:rPr>
      </w:pPr>
      <w:r w:rsidRPr="00BB3F49">
        <w:rPr>
          <w:rStyle w:val="SubtleEmphasis"/>
          <w:b w:val="0"/>
          <w:bCs w:val="0"/>
        </w:rPr>
        <w:t>(904) 516 0350 | esteban.felipe@gmail.com| linkedin.com/in/</w:t>
      </w:r>
      <w:proofErr w:type="spellStart"/>
      <w:r w:rsidRPr="00BB3F49">
        <w:rPr>
          <w:rStyle w:val="SubtleEmphasis"/>
          <w:b w:val="0"/>
          <w:bCs w:val="0"/>
        </w:rPr>
        <w:t>estebanf</w:t>
      </w:r>
      <w:proofErr w:type="spellEnd"/>
    </w:p>
    <w:p w14:paraId="6CA6EDE8" w14:textId="77777777" w:rsidR="000F225D" w:rsidRPr="00943D7D" w:rsidRDefault="000F225D" w:rsidP="00BB3F49">
      <w:pPr>
        <w:pStyle w:val="Heading1"/>
        <w:sectPr w:rsidR="000F225D" w:rsidRPr="00943D7D" w:rsidSect="00A96D80">
          <w:type w:val="continuous"/>
          <w:pgSz w:w="12240" w:h="15840"/>
          <w:pgMar w:top="387" w:right="720" w:bottom="702" w:left="720" w:header="720" w:footer="720" w:gutter="0"/>
          <w:cols w:space="720"/>
          <w:docGrid w:linePitch="360"/>
        </w:sectPr>
      </w:pPr>
    </w:p>
    <w:p w14:paraId="5B01CAC0" w14:textId="77777777" w:rsidR="004838D9" w:rsidRPr="00BB3F49" w:rsidRDefault="00A71191" w:rsidP="00BB3F49">
      <w:pPr>
        <w:pStyle w:val="Heading1"/>
      </w:pPr>
      <w:r w:rsidRPr="00BB3F49">
        <w:t>PROFESSIONAL SUMMARY</w:t>
      </w:r>
    </w:p>
    <w:p w14:paraId="6ECC101F" w14:textId="633D0DFE" w:rsidR="00F47D85" w:rsidRPr="00BB3F49" w:rsidRDefault="00753763" w:rsidP="00BB3F49">
      <w:r w:rsidRPr="00BB3F49">
        <w:t>{{summary}}</w:t>
      </w:r>
    </w:p>
    <w:p w14:paraId="28273333" w14:textId="77777777" w:rsidR="00753763" w:rsidRPr="00F47D85" w:rsidRDefault="00753763" w:rsidP="00BB3F49"/>
    <w:p w14:paraId="25937671" w14:textId="77777777" w:rsidR="00E56488" w:rsidRPr="00DB75B6" w:rsidRDefault="00E56488" w:rsidP="00BB3F49">
      <w:pPr>
        <w:pStyle w:val="Heading1"/>
      </w:pPr>
      <w:r w:rsidRPr="00DB75B6">
        <w:t>KEY SKILLS</w:t>
      </w:r>
    </w:p>
    <w:p w14:paraId="25338639" w14:textId="77777777" w:rsidR="00E56488" w:rsidRDefault="00E56488" w:rsidP="00BB3F49">
      <w:pPr>
        <w:sectPr w:rsidR="00E56488" w:rsidSect="00E56488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600AD28D" w14:textId="5FB948AF" w:rsidR="00F47D85" w:rsidRPr="00F47D85" w:rsidRDefault="00753763" w:rsidP="00BB3F49">
      <w:pPr>
        <w:sectPr w:rsidR="00F47D85" w:rsidRPr="00F47D85" w:rsidSect="00F47D85">
          <w:type w:val="continuous"/>
          <w:pgSz w:w="12240" w:h="15840"/>
          <w:pgMar w:top="432" w:right="432" w:bottom="432" w:left="432" w:header="720" w:footer="720" w:gutter="0"/>
          <w:cols w:num="3" w:space="63"/>
          <w:docGrid w:linePitch="360"/>
        </w:sectPr>
      </w:pPr>
      <w:r>
        <w:t>{{skills}}</w:t>
      </w:r>
    </w:p>
    <w:p w14:paraId="1A3C6150" w14:textId="77777777" w:rsidR="00062A1F" w:rsidRDefault="00062A1F" w:rsidP="00BB3F49"/>
    <w:p w14:paraId="196DF7BB" w14:textId="77777777" w:rsidR="004838D9" w:rsidRPr="006E758B" w:rsidRDefault="00A71191" w:rsidP="00BB3F49">
      <w:pPr>
        <w:pStyle w:val="Heading1"/>
      </w:pPr>
      <w:r w:rsidRPr="006E758B">
        <w:t>EXPERIENCE</w:t>
      </w:r>
    </w:p>
    <w:p w14:paraId="40860EBD" w14:textId="77777777" w:rsidR="001832DD" w:rsidRPr="00943D7D" w:rsidRDefault="001832DD" w:rsidP="001832DD">
      <w:pPr>
        <w:pStyle w:val="Heading2"/>
      </w:pPr>
      <w:r w:rsidRPr="00943D7D">
        <w:t xml:space="preserve">8base | </w:t>
      </w:r>
      <w:r>
        <w:t xml:space="preserve">Product Management Leader | </w:t>
      </w:r>
      <w:r w:rsidRPr="00943D7D">
        <w:t>Feb 2022 – Sep 2024</w:t>
      </w:r>
    </w:p>
    <w:p w14:paraId="61B51FB4" w14:textId="2B273279" w:rsidR="00753763" w:rsidRPr="00F47D85" w:rsidRDefault="00753763" w:rsidP="00BB3F49">
      <w:r w:rsidRPr="00BE56AC">
        <w:t>{{8base}}</w:t>
      </w:r>
    </w:p>
    <w:p w14:paraId="1FFF1932" w14:textId="77777777" w:rsidR="001832DD" w:rsidRDefault="001832DD" w:rsidP="001832DD">
      <w:pPr>
        <w:pStyle w:val="Heading2"/>
      </w:pPr>
      <w:proofErr w:type="spellStart"/>
      <w:r>
        <w:t>Appify</w:t>
      </w:r>
      <w:proofErr w:type="spellEnd"/>
      <w:r w:rsidRPr="00943D7D">
        <w:t xml:space="preserve"> | </w:t>
      </w:r>
      <w:r>
        <w:t>Solution Engineering Leader | May</w:t>
      </w:r>
      <w:r w:rsidRPr="00943D7D">
        <w:t xml:space="preserve"> 20</w:t>
      </w:r>
      <w:r>
        <w:t xml:space="preserve">21 </w:t>
      </w:r>
      <w:r w:rsidRPr="00943D7D">
        <w:t xml:space="preserve">– </w:t>
      </w:r>
      <w:r>
        <w:t>Feb</w:t>
      </w:r>
      <w:r w:rsidRPr="00943D7D">
        <w:t xml:space="preserve"> 202</w:t>
      </w:r>
      <w:r>
        <w:t>2</w:t>
      </w:r>
    </w:p>
    <w:p w14:paraId="7BB3A3F6" w14:textId="19C80EA5" w:rsidR="00753763" w:rsidRPr="00753763" w:rsidRDefault="00753763" w:rsidP="00BB3F49">
      <w:r>
        <w:t>{{</w:t>
      </w:r>
      <w:proofErr w:type="spellStart"/>
      <w:r>
        <w:t>appify</w:t>
      </w:r>
      <w:proofErr w:type="spellEnd"/>
      <w:r>
        <w:t>}}</w:t>
      </w:r>
    </w:p>
    <w:p w14:paraId="59AA5F92" w14:textId="77777777" w:rsidR="001832DD" w:rsidRPr="00943D7D" w:rsidRDefault="001832DD" w:rsidP="001832DD">
      <w:pPr>
        <w:pStyle w:val="Heading2"/>
      </w:pPr>
      <w:proofErr w:type="spellStart"/>
      <w:r w:rsidRPr="00943D7D">
        <w:t>Everteam</w:t>
      </w:r>
      <w:proofErr w:type="spellEnd"/>
      <w:r w:rsidRPr="00943D7D">
        <w:t xml:space="preserve"> | </w:t>
      </w:r>
      <w:r>
        <w:t xml:space="preserve">Product Management Leader / Solution Engineering Leader | </w:t>
      </w:r>
      <w:r w:rsidRPr="00943D7D">
        <w:t>Sep 2015</w:t>
      </w:r>
      <w:r>
        <w:t xml:space="preserve"> </w:t>
      </w:r>
      <w:r w:rsidRPr="00943D7D">
        <w:t xml:space="preserve">– </w:t>
      </w:r>
      <w:r>
        <w:t>Aug</w:t>
      </w:r>
      <w:r w:rsidRPr="00943D7D">
        <w:t xml:space="preserve"> 202</w:t>
      </w:r>
      <w:r>
        <w:t>0</w:t>
      </w:r>
    </w:p>
    <w:p w14:paraId="40D466C0" w14:textId="2AE69CBF" w:rsidR="00753763" w:rsidRPr="00F47D85" w:rsidRDefault="00753763" w:rsidP="00BB3F49">
      <w:r>
        <w:t>{{</w:t>
      </w:r>
      <w:proofErr w:type="spellStart"/>
      <w:r>
        <w:t>everteam</w:t>
      </w:r>
      <w:proofErr w:type="spellEnd"/>
      <w:r>
        <w:t>}}</w:t>
      </w:r>
    </w:p>
    <w:p w14:paraId="3D7EE7EC" w14:textId="77777777" w:rsidR="001832DD" w:rsidRPr="00943D7D" w:rsidRDefault="001832DD" w:rsidP="001832DD">
      <w:pPr>
        <w:pStyle w:val="Heading2"/>
      </w:pPr>
      <w:proofErr w:type="spellStart"/>
      <w:r>
        <w:t>Intalio</w:t>
      </w:r>
      <w:proofErr w:type="spellEnd"/>
      <w:r w:rsidRPr="00943D7D">
        <w:t xml:space="preserve"> | </w:t>
      </w:r>
      <w:r>
        <w:t>Senior Solution Consultant / Product Manager | Nov</w:t>
      </w:r>
      <w:r w:rsidRPr="00943D7D">
        <w:t xml:space="preserve"> 20</w:t>
      </w:r>
      <w:r>
        <w:t>08</w:t>
      </w:r>
      <w:r w:rsidRPr="00943D7D">
        <w:t xml:space="preserve"> – </w:t>
      </w:r>
      <w:r>
        <w:t>Sep</w:t>
      </w:r>
      <w:r w:rsidRPr="00943D7D">
        <w:t xml:space="preserve"> 20</w:t>
      </w:r>
      <w:r>
        <w:t>15</w:t>
      </w:r>
    </w:p>
    <w:p w14:paraId="0242BA41" w14:textId="46FCCA8F" w:rsidR="00062A1F" w:rsidRDefault="00753763" w:rsidP="00BB3F49">
      <w:r>
        <w:t>{{</w:t>
      </w:r>
      <w:proofErr w:type="spellStart"/>
      <w:r w:rsidR="00C347AC" w:rsidRPr="00C347AC">
        <w:t>intalio</w:t>
      </w:r>
      <w:proofErr w:type="spellEnd"/>
      <w:r w:rsidR="00C347AC">
        <w:t>}</w:t>
      </w:r>
      <w:r w:rsidR="00CB5BF7">
        <w:t>}</w:t>
      </w:r>
    </w:p>
    <w:p w14:paraId="54EFEF15" w14:textId="77777777" w:rsidR="00644A3F" w:rsidRPr="00D77FED" w:rsidRDefault="00A71191" w:rsidP="00BB3F49">
      <w:pPr>
        <w:pStyle w:val="Heading1"/>
      </w:pPr>
      <w:r w:rsidRPr="00D77FED">
        <w:t>PAST EXPERIENCES</w:t>
      </w:r>
    </w:p>
    <w:p w14:paraId="13B3DD90" w14:textId="77777777" w:rsidR="00E56488" w:rsidRDefault="00E56488" w:rsidP="00BB3F49">
      <w:pPr>
        <w:pStyle w:val="ListParagraph"/>
        <w:numPr>
          <w:ilvl w:val="0"/>
          <w:numId w:val="16"/>
        </w:numPr>
      </w:pPr>
      <w:r>
        <w:t xml:space="preserve">Director of Technology | </w:t>
      </w:r>
      <w:proofErr w:type="spellStart"/>
      <w:r>
        <w:t>CapitalBPM</w:t>
      </w:r>
      <w:proofErr w:type="spellEnd"/>
      <w:r>
        <w:t xml:space="preserve"> | Aug 2020 - Feb 2021</w:t>
      </w:r>
    </w:p>
    <w:p w14:paraId="76479B20" w14:textId="77777777" w:rsidR="004838D9" w:rsidRPr="00943D7D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Enterprise Architect | Software AG | </w:t>
      </w:r>
      <w:r w:rsidR="00B77759" w:rsidRPr="00943D7D">
        <w:t>May 2007</w:t>
      </w:r>
      <w:r w:rsidRPr="00943D7D">
        <w:t xml:space="preserve"> – </w:t>
      </w:r>
      <w:r w:rsidR="00B77759" w:rsidRPr="00943D7D">
        <w:t>Oct 20</w:t>
      </w:r>
      <w:r w:rsidRPr="00943D7D">
        <w:t>08</w:t>
      </w:r>
    </w:p>
    <w:p w14:paraId="34171535" w14:textId="77777777" w:rsidR="004838D9" w:rsidRPr="00943D7D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Development Team Lead | </w:t>
      </w:r>
      <w:proofErr w:type="spellStart"/>
      <w:r w:rsidRPr="00943D7D">
        <w:t>Biosnet</w:t>
      </w:r>
      <w:proofErr w:type="spellEnd"/>
      <w:r w:rsidRPr="00943D7D">
        <w:t xml:space="preserve"> | </w:t>
      </w:r>
      <w:r w:rsidR="00B77759" w:rsidRPr="00943D7D">
        <w:t>Mar 20</w:t>
      </w:r>
      <w:r w:rsidRPr="00943D7D">
        <w:t xml:space="preserve">06 – </w:t>
      </w:r>
      <w:r w:rsidR="00B77759" w:rsidRPr="00943D7D">
        <w:t>May 20</w:t>
      </w:r>
      <w:r w:rsidRPr="00943D7D">
        <w:t>07</w:t>
      </w:r>
    </w:p>
    <w:p w14:paraId="74957262" w14:textId="77777777" w:rsidR="004838D9" w:rsidRPr="00943D7D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Project Manager | Citibank | </w:t>
      </w:r>
      <w:r w:rsidR="00B77759" w:rsidRPr="00943D7D">
        <w:t>Sep</w:t>
      </w:r>
      <w:r w:rsidR="00901DB4" w:rsidRPr="00943D7D">
        <w:t xml:space="preserve"> 20</w:t>
      </w:r>
      <w:r w:rsidRPr="00943D7D">
        <w:t xml:space="preserve">04 – </w:t>
      </w:r>
      <w:r w:rsidR="00901DB4" w:rsidRPr="00943D7D">
        <w:t>Mar 20</w:t>
      </w:r>
      <w:r w:rsidRPr="00943D7D">
        <w:t>06</w:t>
      </w:r>
    </w:p>
    <w:p w14:paraId="24521B87" w14:textId="77777777" w:rsidR="00697B21" w:rsidRDefault="004838D9" w:rsidP="00BB3F49">
      <w:pPr>
        <w:pStyle w:val="ListParagraph"/>
        <w:numPr>
          <w:ilvl w:val="0"/>
          <w:numId w:val="16"/>
        </w:numPr>
      </w:pPr>
      <w:r w:rsidRPr="00943D7D">
        <w:t xml:space="preserve">Software Developer | Patagon.com | </w:t>
      </w:r>
      <w:r w:rsidR="00901DB4" w:rsidRPr="00943D7D">
        <w:t>Jan 20</w:t>
      </w:r>
      <w:r w:rsidRPr="00943D7D">
        <w:t xml:space="preserve">00 – </w:t>
      </w:r>
      <w:r w:rsidR="00901DB4" w:rsidRPr="00943D7D">
        <w:t>Sep</w:t>
      </w:r>
      <w:r w:rsidR="0088110C" w:rsidRPr="00943D7D">
        <w:t xml:space="preserve"> 20</w:t>
      </w:r>
      <w:r w:rsidRPr="00943D7D">
        <w:t>04</w:t>
      </w:r>
    </w:p>
    <w:p w14:paraId="7CF6E288" w14:textId="77777777" w:rsidR="00F47D85" w:rsidRPr="00F47D85" w:rsidRDefault="00F47D85" w:rsidP="00BB3F49"/>
    <w:p w14:paraId="265D691A" w14:textId="77777777" w:rsidR="00DC66DA" w:rsidRPr="00D77FED" w:rsidRDefault="00DC66DA" w:rsidP="00BB3F49">
      <w:pPr>
        <w:pStyle w:val="Heading1"/>
      </w:pPr>
      <w:r w:rsidRPr="00D77FED">
        <w:t>EDUCATION AND CERTIFICATIONS</w:t>
      </w:r>
    </w:p>
    <w:p w14:paraId="6895E149" w14:textId="77777777" w:rsidR="00DC66DA" w:rsidRPr="00943D7D" w:rsidRDefault="00DC66DA" w:rsidP="00BB3F49">
      <w:pPr>
        <w:sectPr w:rsidR="00DC66DA" w:rsidRPr="00943D7D" w:rsidSect="00490CE6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4523D7A" w14:textId="77777777" w:rsidR="00A40209" w:rsidRPr="00943D7D" w:rsidRDefault="00A40209" w:rsidP="00A40209">
      <w:r w:rsidRPr="00943D7D">
        <w:t>Bachelor of Computer Sciences</w:t>
      </w:r>
    </w:p>
    <w:p w14:paraId="120D5EB8" w14:textId="77777777" w:rsidR="00A40209" w:rsidRPr="00943D7D" w:rsidRDefault="00A40209" w:rsidP="00A40209">
      <w:r>
        <w:t xml:space="preserve">MITx- </w:t>
      </w:r>
      <w:r w:rsidRPr="00943D7D">
        <w:t>Designing and Building AI Products and Services</w:t>
      </w:r>
    </w:p>
    <w:p w14:paraId="25F773D0" w14:textId="77777777" w:rsidR="00A40209" w:rsidRPr="00943D7D" w:rsidRDefault="00A40209" w:rsidP="00A40209">
      <w:r>
        <w:t xml:space="preserve">PMI </w:t>
      </w:r>
      <w:r w:rsidRPr="00943D7D">
        <w:t>Project Management Professional</w:t>
      </w:r>
    </w:p>
    <w:p w14:paraId="2122CA88" w14:textId="77777777" w:rsidR="00A40209" w:rsidRDefault="00A40209" w:rsidP="00A40209">
      <w:r>
        <w:t>Microsoft Certified Azure AI Engineer</w:t>
      </w:r>
    </w:p>
    <w:p w14:paraId="4EC08053" w14:textId="77777777" w:rsidR="00A40209" w:rsidRDefault="00A40209" w:rsidP="00A40209">
      <w:r>
        <w:t xml:space="preserve">Microsoft Certified Azure Data </w:t>
      </w:r>
      <w:r w:rsidRPr="000F38D3">
        <w:t>Scientist</w:t>
      </w:r>
    </w:p>
    <w:p w14:paraId="4A07BD7A" w14:textId="77777777" w:rsidR="00A40209" w:rsidRDefault="00A40209" w:rsidP="00A40209">
      <w:r w:rsidRPr="00943D7D">
        <w:t xml:space="preserve">Google Cloud Certified Professional Architect </w:t>
      </w:r>
    </w:p>
    <w:p w14:paraId="25FCDC8B" w14:textId="77777777" w:rsidR="00A40209" w:rsidRPr="00943D7D" w:rsidRDefault="00A40209" w:rsidP="00A40209">
      <w:r>
        <w:t xml:space="preserve">Microsoft </w:t>
      </w:r>
      <w:r w:rsidRPr="00943D7D">
        <w:t>Certified Database Administrator</w:t>
      </w:r>
    </w:p>
    <w:p w14:paraId="70A5978F" w14:textId="77777777" w:rsidR="00A40209" w:rsidRPr="00943D7D" w:rsidRDefault="00A40209" w:rsidP="00A40209">
      <w:r w:rsidRPr="00943D7D">
        <w:t>Microsoft Certified Professional Developer</w:t>
      </w:r>
    </w:p>
    <w:p w14:paraId="1BB44BB4" w14:textId="77777777" w:rsidR="00A40209" w:rsidRPr="00943D7D" w:rsidRDefault="00A40209" w:rsidP="00A40209">
      <w:r w:rsidRPr="00943D7D">
        <w:t>Microsoft Certified Solution Developer</w:t>
      </w:r>
    </w:p>
    <w:p w14:paraId="6EC8EA84" w14:textId="77777777" w:rsidR="00A40209" w:rsidRDefault="00A40209" w:rsidP="00A40209">
      <w:r>
        <w:t xml:space="preserve">CompTIA </w:t>
      </w:r>
      <w:r w:rsidRPr="00943D7D">
        <w:t>IT Project +</w:t>
      </w:r>
      <w:r>
        <w:t xml:space="preserve"> &amp; Security+</w:t>
      </w:r>
    </w:p>
    <w:p w14:paraId="24214F89" w14:textId="09A10166" w:rsidR="00DC66DA" w:rsidRPr="00943D7D" w:rsidRDefault="00DC66DA" w:rsidP="00BB3F49">
      <w:pPr>
        <w:sectPr w:rsidR="00DC66DA" w:rsidRPr="00943D7D" w:rsidSect="00490CE6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14:paraId="2CF4F84A" w14:textId="77777777" w:rsidR="00DC66DA" w:rsidRPr="00943D7D" w:rsidRDefault="00DC66DA" w:rsidP="00BB3F49"/>
    <w:sectPr w:rsidR="00DC66DA" w:rsidRPr="00943D7D" w:rsidSect="00DC66D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 Ligh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Medium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589"/>
    <w:multiLevelType w:val="hybridMultilevel"/>
    <w:tmpl w:val="4D14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5243"/>
    <w:multiLevelType w:val="multilevel"/>
    <w:tmpl w:val="319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675B7"/>
    <w:multiLevelType w:val="hybridMultilevel"/>
    <w:tmpl w:val="825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549D3"/>
    <w:multiLevelType w:val="hybridMultilevel"/>
    <w:tmpl w:val="D87C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0937"/>
    <w:multiLevelType w:val="multilevel"/>
    <w:tmpl w:val="4576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3C89"/>
    <w:multiLevelType w:val="multilevel"/>
    <w:tmpl w:val="4914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E0735"/>
    <w:multiLevelType w:val="hybridMultilevel"/>
    <w:tmpl w:val="65EE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52143"/>
    <w:multiLevelType w:val="multilevel"/>
    <w:tmpl w:val="5F44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A1918"/>
    <w:multiLevelType w:val="hybridMultilevel"/>
    <w:tmpl w:val="DA4E5A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1741EB"/>
    <w:multiLevelType w:val="hybridMultilevel"/>
    <w:tmpl w:val="3A1E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03C3"/>
    <w:multiLevelType w:val="hybridMultilevel"/>
    <w:tmpl w:val="DABC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B46E0"/>
    <w:multiLevelType w:val="hybridMultilevel"/>
    <w:tmpl w:val="863A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8122C"/>
    <w:multiLevelType w:val="hybridMultilevel"/>
    <w:tmpl w:val="A30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6261C0"/>
    <w:multiLevelType w:val="multilevel"/>
    <w:tmpl w:val="A3B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25D17"/>
    <w:multiLevelType w:val="hybridMultilevel"/>
    <w:tmpl w:val="FF26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156A"/>
    <w:multiLevelType w:val="hybridMultilevel"/>
    <w:tmpl w:val="4AB0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862F6"/>
    <w:multiLevelType w:val="hybridMultilevel"/>
    <w:tmpl w:val="9266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A36F9"/>
    <w:multiLevelType w:val="multilevel"/>
    <w:tmpl w:val="5DF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E20F1"/>
    <w:multiLevelType w:val="multilevel"/>
    <w:tmpl w:val="F29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D4694"/>
    <w:multiLevelType w:val="multilevel"/>
    <w:tmpl w:val="98D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52C36"/>
    <w:multiLevelType w:val="multilevel"/>
    <w:tmpl w:val="8B1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C20D9"/>
    <w:multiLevelType w:val="hybridMultilevel"/>
    <w:tmpl w:val="BBD2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22D5C"/>
    <w:multiLevelType w:val="hybridMultilevel"/>
    <w:tmpl w:val="3A88D7C4"/>
    <w:lvl w:ilvl="0" w:tplc="19DEDC10">
      <w:start w:val="1"/>
      <w:numFmt w:val="bullet"/>
      <w:pStyle w:val="Accomplish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8001">
    <w:abstractNumId w:val="1"/>
  </w:num>
  <w:num w:numId="2" w16cid:durableId="475998391">
    <w:abstractNumId w:val="5"/>
  </w:num>
  <w:num w:numId="3" w16cid:durableId="1177040203">
    <w:abstractNumId w:val="7"/>
  </w:num>
  <w:num w:numId="4" w16cid:durableId="2105344352">
    <w:abstractNumId w:val="13"/>
  </w:num>
  <w:num w:numId="5" w16cid:durableId="664479433">
    <w:abstractNumId w:val="19"/>
  </w:num>
  <w:num w:numId="6" w16cid:durableId="111020575">
    <w:abstractNumId w:val="4"/>
  </w:num>
  <w:num w:numId="7" w16cid:durableId="1857379596">
    <w:abstractNumId w:val="20"/>
  </w:num>
  <w:num w:numId="8" w16cid:durableId="403726212">
    <w:abstractNumId w:val="18"/>
  </w:num>
  <w:num w:numId="9" w16cid:durableId="84228746">
    <w:abstractNumId w:val="17"/>
  </w:num>
  <w:num w:numId="10" w16cid:durableId="350687761">
    <w:abstractNumId w:val="8"/>
  </w:num>
  <w:num w:numId="11" w16cid:durableId="907349572">
    <w:abstractNumId w:val="0"/>
  </w:num>
  <w:num w:numId="12" w16cid:durableId="638073228">
    <w:abstractNumId w:val="21"/>
  </w:num>
  <w:num w:numId="13" w16cid:durableId="1135106260">
    <w:abstractNumId w:val="2"/>
  </w:num>
  <w:num w:numId="14" w16cid:durableId="880090629">
    <w:abstractNumId w:val="11"/>
  </w:num>
  <w:num w:numId="15" w16cid:durableId="419103147">
    <w:abstractNumId w:val="6"/>
  </w:num>
  <w:num w:numId="16" w16cid:durableId="1177160776">
    <w:abstractNumId w:val="14"/>
  </w:num>
  <w:num w:numId="17" w16cid:durableId="135727005">
    <w:abstractNumId w:val="9"/>
  </w:num>
  <w:num w:numId="18" w16cid:durableId="1467817968">
    <w:abstractNumId w:val="15"/>
  </w:num>
  <w:num w:numId="19" w16cid:durableId="1597325879">
    <w:abstractNumId w:val="16"/>
  </w:num>
  <w:num w:numId="20" w16cid:durableId="357126341">
    <w:abstractNumId w:val="12"/>
  </w:num>
  <w:num w:numId="21" w16cid:durableId="821000450">
    <w:abstractNumId w:val="3"/>
  </w:num>
  <w:num w:numId="22" w16cid:durableId="1972586592">
    <w:abstractNumId w:val="10"/>
  </w:num>
  <w:num w:numId="23" w16cid:durableId="5230600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63"/>
    <w:rsid w:val="00000373"/>
    <w:rsid w:val="00041195"/>
    <w:rsid w:val="00062A1F"/>
    <w:rsid w:val="000812B3"/>
    <w:rsid w:val="00090693"/>
    <w:rsid w:val="000B775F"/>
    <w:rsid w:val="000C69D2"/>
    <w:rsid w:val="000F225D"/>
    <w:rsid w:val="001573D9"/>
    <w:rsid w:val="00182770"/>
    <w:rsid w:val="001832DD"/>
    <w:rsid w:val="00186810"/>
    <w:rsid w:val="001A0B7B"/>
    <w:rsid w:val="001D52A0"/>
    <w:rsid w:val="001E2B48"/>
    <w:rsid w:val="001F7D63"/>
    <w:rsid w:val="00231E1F"/>
    <w:rsid w:val="002409B6"/>
    <w:rsid w:val="00256473"/>
    <w:rsid w:val="00276BBB"/>
    <w:rsid w:val="00282E3A"/>
    <w:rsid w:val="0028657F"/>
    <w:rsid w:val="002E34CB"/>
    <w:rsid w:val="00307FDA"/>
    <w:rsid w:val="00346407"/>
    <w:rsid w:val="0037297D"/>
    <w:rsid w:val="00380F42"/>
    <w:rsid w:val="0038630D"/>
    <w:rsid w:val="00392750"/>
    <w:rsid w:val="00397353"/>
    <w:rsid w:val="003A790F"/>
    <w:rsid w:val="003E36D2"/>
    <w:rsid w:val="003E5CE1"/>
    <w:rsid w:val="003F3DF2"/>
    <w:rsid w:val="003F781B"/>
    <w:rsid w:val="00432E6C"/>
    <w:rsid w:val="00437AF0"/>
    <w:rsid w:val="00454432"/>
    <w:rsid w:val="004652D1"/>
    <w:rsid w:val="00476284"/>
    <w:rsid w:val="004838D9"/>
    <w:rsid w:val="00490CE6"/>
    <w:rsid w:val="004B006E"/>
    <w:rsid w:val="004C510E"/>
    <w:rsid w:val="00516A8F"/>
    <w:rsid w:val="00562EBE"/>
    <w:rsid w:val="005643AA"/>
    <w:rsid w:val="0057251E"/>
    <w:rsid w:val="00584906"/>
    <w:rsid w:val="005F71F6"/>
    <w:rsid w:val="00606DFB"/>
    <w:rsid w:val="0061162A"/>
    <w:rsid w:val="00617DFE"/>
    <w:rsid w:val="00635010"/>
    <w:rsid w:val="00644A3F"/>
    <w:rsid w:val="0065786A"/>
    <w:rsid w:val="00662783"/>
    <w:rsid w:val="006914EE"/>
    <w:rsid w:val="00697B21"/>
    <w:rsid w:val="006B69CF"/>
    <w:rsid w:val="006D0F0E"/>
    <w:rsid w:val="006E25BE"/>
    <w:rsid w:val="006E758B"/>
    <w:rsid w:val="006E798D"/>
    <w:rsid w:val="006F3978"/>
    <w:rsid w:val="00702091"/>
    <w:rsid w:val="0074390C"/>
    <w:rsid w:val="00753763"/>
    <w:rsid w:val="00755382"/>
    <w:rsid w:val="00764D5F"/>
    <w:rsid w:val="00790BDE"/>
    <w:rsid w:val="007D1B6C"/>
    <w:rsid w:val="00823FA5"/>
    <w:rsid w:val="0088110C"/>
    <w:rsid w:val="008926C8"/>
    <w:rsid w:val="008B045E"/>
    <w:rsid w:val="008D666A"/>
    <w:rsid w:val="008E1D8B"/>
    <w:rsid w:val="00900A63"/>
    <w:rsid w:val="00901DB4"/>
    <w:rsid w:val="009026AE"/>
    <w:rsid w:val="00943D7D"/>
    <w:rsid w:val="00950B17"/>
    <w:rsid w:val="00951CB8"/>
    <w:rsid w:val="009750A2"/>
    <w:rsid w:val="00995BBE"/>
    <w:rsid w:val="009B15A3"/>
    <w:rsid w:val="009C7F30"/>
    <w:rsid w:val="009E0580"/>
    <w:rsid w:val="00A115C2"/>
    <w:rsid w:val="00A40209"/>
    <w:rsid w:val="00A71191"/>
    <w:rsid w:val="00A760F4"/>
    <w:rsid w:val="00A9296F"/>
    <w:rsid w:val="00A933F3"/>
    <w:rsid w:val="00A96D80"/>
    <w:rsid w:val="00AA773E"/>
    <w:rsid w:val="00AB1B20"/>
    <w:rsid w:val="00AB6F7F"/>
    <w:rsid w:val="00AE4090"/>
    <w:rsid w:val="00B20C7E"/>
    <w:rsid w:val="00B46ECD"/>
    <w:rsid w:val="00B73280"/>
    <w:rsid w:val="00B77759"/>
    <w:rsid w:val="00B92146"/>
    <w:rsid w:val="00BB3F49"/>
    <w:rsid w:val="00BD1AC2"/>
    <w:rsid w:val="00BE56AC"/>
    <w:rsid w:val="00C175EB"/>
    <w:rsid w:val="00C2012F"/>
    <w:rsid w:val="00C347AC"/>
    <w:rsid w:val="00C85537"/>
    <w:rsid w:val="00CB5BF7"/>
    <w:rsid w:val="00CE03E6"/>
    <w:rsid w:val="00CF3C9E"/>
    <w:rsid w:val="00D0221B"/>
    <w:rsid w:val="00D03C75"/>
    <w:rsid w:val="00D45761"/>
    <w:rsid w:val="00D629BF"/>
    <w:rsid w:val="00D63416"/>
    <w:rsid w:val="00D77FED"/>
    <w:rsid w:val="00D80ABB"/>
    <w:rsid w:val="00D96194"/>
    <w:rsid w:val="00DA5A65"/>
    <w:rsid w:val="00DB75B6"/>
    <w:rsid w:val="00DC66DA"/>
    <w:rsid w:val="00E27399"/>
    <w:rsid w:val="00E52832"/>
    <w:rsid w:val="00E56488"/>
    <w:rsid w:val="00EB55B3"/>
    <w:rsid w:val="00EF79B9"/>
    <w:rsid w:val="00F050BD"/>
    <w:rsid w:val="00F07CD4"/>
    <w:rsid w:val="00F24257"/>
    <w:rsid w:val="00F47D85"/>
    <w:rsid w:val="00F50F9A"/>
    <w:rsid w:val="00F57E21"/>
    <w:rsid w:val="00F71888"/>
    <w:rsid w:val="00F95B20"/>
    <w:rsid w:val="00FA3336"/>
    <w:rsid w:val="00FA4ED0"/>
    <w:rsid w:val="00FA7CD5"/>
    <w:rsid w:val="00FB33B0"/>
    <w:rsid w:val="00FC4B7A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1601"/>
  <w15:chartTrackingRefBased/>
  <w15:docId w15:val="{57AE14AF-D676-BB46-9034-4321CC07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49"/>
    <w:pPr>
      <w:spacing w:line="276" w:lineRule="auto"/>
    </w:pPr>
    <w:rPr>
      <w:rFonts w:ascii="Inter Light" w:hAnsi="Inter Light"/>
      <w:sz w:val="20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F49"/>
    <w:pPr>
      <w:keepNext/>
      <w:keepLines/>
      <w:pBdr>
        <w:bottom w:val="single" w:sz="4" w:space="1" w:color="auto"/>
      </w:pBdr>
      <w:spacing w:before="60" w:after="40"/>
      <w:jc w:val="center"/>
      <w:outlineLvl w:val="0"/>
    </w:pPr>
    <w:rPr>
      <w:rFonts w:ascii="Inter SemiBold" w:eastAsiaTheme="majorEastAsia" w:hAnsi="Inter SemiBold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6DA"/>
    <w:pPr>
      <w:keepNext/>
      <w:keepLines/>
      <w:shd w:val="clear" w:color="auto" w:fill="D9D9D9" w:themeFill="background1" w:themeFillShade="D9"/>
      <w:spacing w:before="40" w:after="80"/>
      <w:outlineLvl w:val="1"/>
    </w:pPr>
    <w:rPr>
      <w:rFonts w:ascii="Inter Medium" w:eastAsiaTheme="majorEastAsia" w:hAnsi="Inter Medium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49"/>
    <w:rPr>
      <w:rFonts w:ascii="Inter SemiBold" w:eastAsiaTheme="majorEastAsia" w:hAnsi="Inter SemiBold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6DA"/>
    <w:rPr>
      <w:rFonts w:ascii="Inter Medium" w:eastAsiaTheme="majorEastAsia" w:hAnsi="Inter Medium" w:cstheme="majorBidi"/>
      <w:color w:val="000000" w:themeColor="text1"/>
      <w:sz w:val="20"/>
      <w:szCs w:val="32"/>
      <w:shd w:val="clear" w:color="auto" w:fill="D9D9D9" w:themeFill="background1" w:themeFillShade="D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25D"/>
    <w:pPr>
      <w:contextualSpacing/>
      <w:jc w:val="center"/>
    </w:pPr>
    <w:rPr>
      <w:rFonts w:ascii="Inter ExtraBold" w:eastAsiaTheme="majorEastAsia" w:hAnsi="Inter ExtraBold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25D"/>
    <w:rPr>
      <w:rFonts w:ascii="Inter ExtraBold" w:eastAsiaTheme="majorEastAsia" w:hAnsi="Inter ExtraBold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F49"/>
    <w:pPr>
      <w:jc w:val="center"/>
    </w:pPr>
    <w:rPr>
      <w:rFonts w:cs="Times New Roman (Body CS)"/>
      <w:b/>
      <w:bCs/>
      <w:spacing w:val="2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3F49"/>
    <w:rPr>
      <w:rFonts w:ascii="Inter Light" w:hAnsi="Inter Light" w:cs="Times New Roman (Body CS)"/>
      <w:b/>
      <w:bCs/>
      <w:spacing w:val="2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83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35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83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D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BB3F49"/>
    <w:rPr>
      <w:i/>
      <w:iCs/>
      <w:color w:val="404040" w:themeColor="text1" w:themeTint="BF"/>
      <w:sz w:val="18"/>
      <w:szCs w:val="32"/>
    </w:rPr>
  </w:style>
  <w:style w:type="paragraph" w:styleId="NoSpacing">
    <w:name w:val="No Spacing"/>
    <w:uiPriority w:val="1"/>
    <w:qFormat/>
    <w:rsid w:val="00BB3F49"/>
    <w:rPr>
      <w:rFonts w:ascii="Inter Light" w:hAnsi="Inter Light"/>
      <w:color w:val="404040" w:themeColor="text1" w:themeTint="BF"/>
      <w:sz w:val="20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BD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AC2"/>
    <w:rPr>
      <w:rFonts w:ascii="Inter Light" w:hAnsi="Inter Light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D1AC2"/>
  </w:style>
  <w:style w:type="paragraph" w:customStyle="1" w:styleId="Accomplishment">
    <w:name w:val="Accomplishment"/>
    <w:basedOn w:val="ListParagraph"/>
    <w:qFormat/>
    <w:rsid w:val="00FA4ED0"/>
    <w:pPr>
      <w:numPr>
        <w:numId w:val="23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stebanf/Library/Group%20Containers/UBF8T346G9.Office/User%20Content.localized/Templates.localized/Resume-Jan2025-With-Appif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Resume-Jan2025-With-Appify.dotx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Esteban Felipe</cp:lastModifiedBy>
  <cp:revision>2</cp:revision>
  <cp:lastPrinted>2025-01-07T19:39:00Z</cp:lastPrinted>
  <dcterms:created xsi:type="dcterms:W3CDTF">2025-02-22T10:43:00Z</dcterms:created>
  <dcterms:modified xsi:type="dcterms:W3CDTF">2025-02-22T10:43:00Z</dcterms:modified>
</cp:coreProperties>
</file>